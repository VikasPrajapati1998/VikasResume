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D16E6" w14:textId="77777777" w:rsidR="00843C1C" w:rsidRDefault="00843C1C">
      <w:r w:rsidRPr="001253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0096" behindDoc="1" locked="1" layoutInCell="1" allowOverlap="1" wp14:anchorId="45478B4E" wp14:editId="64B81037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97BD7D-2989-9542-B9E4-100AF848628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FD3A" id="Graphic 4" o:spid="_x0000_s1026" alt="&quot;&quot;" style="position:absolute;margin-left:0;margin-top:-35.45pt;width:612pt;height:11in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95120,685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f7e3ee [660]" stroked="f" strokeweight=".24036mm">
                <v:stroke joinstyle="miter"/>
                <v:path arrowok="t" o:connecttype="custom" o:connectlocs="1325417,154940;2492212,154940;2492212,0;1325417,0;1325417,154940;0,4175760;0,4344798;169173,4513834;0,4682872;0,4851908;338345,4513834;0,4175760;7054531,779654;6843542,990474;7054531,1201292;7265520,990474;7054531,779654;3700314,10058400;4578588,10058400;4578588,9911843;3700314,9911843;3700314,10058400;7772401,8640572;7772401,8471536;7434057,8809736;7772401,9147810;7772401,8978773;7603230,8809736;7772401,8640699" o:connectangles="0,0,0,0,0,0,0,0,0,0,0,0,0,0,0,0,0,0,0,0,0,0,0,0,0,0,0,0,0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410"/>
        <w:gridCol w:w="270"/>
        <w:gridCol w:w="5534"/>
      </w:tblGrid>
      <w:tr w:rsidR="00B1227E" w14:paraId="0EC0969F" w14:textId="77777777" w:rsidTr="00B1227E">
        <w:trPr>
          <w:trHeight w:val="359"/>
        </w:trPr>
        <w:tc>
          <w:tcPr>
            <w:tcW w:w="4410" w:type="dxa"/>
            <w:vMerge w:val="restart"/>
          </w:tcPr>
          <w:p w14:paraId="10E445CE" w14:textId="77777777" w:rsidR="00B1227E" w:rsidRDefault="00B1227E" w:rsidP="004408D7">
            <w:pPr>
              <w:pStyle w:val="Subtitle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045308DE" wp14:editId="342E000B">
                  <wp:extent cx="2228850" cy="2971800"/>
                  <wp:effectExtent l="0" t="0" r="0" b="0"/>
                  <wp:docPr id="1325719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2056B7EB" w14:textId="77777777" w:rsidR="00B1227E" w:rsidRDefault="00B1227E" w:rsidP="00EE259E"/>
        </w:tc>
        <w:tc>
          <w:tcPr>
            <w:tcW w:w="5534" w:type="dxa"/>
          </w:tcPr>
          <w:p w14:paraId="39DA822C" w14:textId="5BF3393A" w:rsidR="00B1227E" w:rsidRPr="00F163F0" w:rsidRDefault="00F163F0" w:rsidP="00CF61BE">
            <w:pPr>
              <w:pStyle w:val="Subtitle"/>
              <w:rPr>
                <w:b/>
                <w:bCs/>
                <w:i/>
                <w:iCs/>
              </w:rPr>
            </w:pPr>
            <w:r w:rsidRPr="00F163F0">
              <w:rPr>
                <w:b/>
                <w:bCs/>
                <w:i/>
                <w:iCs/>
              </w:rPr>
              <w:t>Faishion Designer</w:t>
            </w:r>
          </w:p>
        </w:tc>
      </w:tr>
      <w:tr w:rsidR="00B1227E" w14:paraId="00EDD425" w14:textId="77777777" w:rsidTr="00B1227E">
        <w:trPr>
          <w:trHeight w:val="4715"/>
        </w:trPr>
        <w:tc>
          <w:tcPr>
            <w:tcW w:w="4410" w:type="dxa"/>
            <w:vMerge/>
          </w:tcPr>
          <w:p w14:paraId="0D5F13ED" w14:textId="77777777" w:rsidR="00B1227E" w:rsidRPr="008C6805" w:rsidRDefault="00B1227E" w:rsidP="00EE259E"/>
        </w:tc>
        <w:tc>
          <w:tcPr>
            <w:tcW w:w="270" w:type="dxa"/>
          </w:tcPr>
          <w:p w14:paraId="138C2D7D" w14:textId="77777777" w:rsidR="00B1227E" w:rsidRDefault="00B1227E" w:rsidP="00EE259E"/>
        </w:tc>
        <w:tc>
          <w:tcPr>
            <w:tcW w:w="5534" w:type="dxa"/>
          </w:tcPr>
          <w:p w14:paraId="03B9C558" w14:textId="33944B7B" w:rsidR="00B1227E" w:rsidRDefault="00F163F0" w:rsidP="00EE259E">
            <w:pPr>
              <w:pStyle w:val="Title"/>
            </w:pPr>
            <w:r>
              <w:t>Varsha Maurya</w:t>
            </w:r>
          </w:p>
          <w:p w14:paraId="08D4658A" w14:textId="77777777" w:rsidR="00B1227E" w:rsidRDefault="00000000" w:rsidP="00232D28">
            <w:pPr>
              <w:pStyle w:val="Heading1"/>
              <w:spacing w:after="0" w:line="276" w:lineRule="auto"/>
            </w:pPr>
            <w:sdt>
              <w:sdtPr>
                <w:id w:val="2074003189"/>
                <w:placeholder>
                  <w:docPart w:val="21A333E6FA794C36AB282C372B04DF42"/>
                </w:placeholder>
                <w:temporary/>
                <w:showingPlcHdr/>
                <w15:appearance w15:val="hidden"/>
              </w:sdtPr>
              <w:sdtContent>
                <w:r w:rsidR="00B1227E" w:rsidRPr="00F163F0">
                  <w:rPr>
                    <w:b/>
                    <w:bCs/>
                  </w:rPr>
                  <w:t>Objective</w:t>
                </w:r>
              </w:sdtContent>
            </w:sdt>
          </w:p>
          <w:p w14:paraId="574804D2" w14:textId="6B78E20A" w:rsidR="00D34B61" w:rsidRPr="00F163F0" w:rsidRDefault="00F163F0" w:rsidP="00232D28">
            <w:pPr>
              <w:spacing w:line="276" w:lineRule="auto"/>
              <w:jc w:val="both"/>
            </w:pPr>
            <w:r w:rsidRPr="00F163F0">
              <w:t>Looking for an exciting and dynamic role where I can utilize my skills and experience to drive tangible results. Passionate about joining an organization that fosters a culture of innovation, continuous learning, and personal growth.</w:t>
            </w:r>
          </w:p>
        </w:tc>
      </w:tr>
      <w:tr w:rsidR="00843C1C" w14:paraId="41E841FF" w14:textId="77777777" w:rsidTr="00B1227E">
        <w:trPr>
          <w:trHeight w:val="8117"/>
        </w:trPr>
        <w:tc>
          <w:tcPr>
            <w:tcW w:w="4410" w:type="dxa"/>
          </w:tcPr>
          <w:p w14:paraId="595D0912" w14:textId="539A499B" w:rsidR="005F1521" w:rsidRPr="005F1521" w:rsidRDefault="005F1521" w:rsidP="005F1521">
            <w:pPr>
              <w:pStyle w:val="Subtitle"/>
              <w:spacing w:after="0"/>
              <w:rPr>
                <w:b/>
                <w:bCs/>
              </w:rPr>
            </w:pPr>
            <w:r w:rsidRPr="005F1521">
              <w:rPr>
                <w:b/>
                <w:bCs/>
              </w:rPr>
              <w:t>Personal details</w:t>
            </w:r>
          </w:p>
          <w:p w14:paraId="572801B7" w14:textId="3E3887B3" w:rsidR="005F1521" w:rsidRPr="005F1521" w:rsidRDefault="005F1521" w:rsidP="005F1521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Gender:</w:t>
            </w:r>
            <w:r>
              <w:rPr>
                <w:lang w:val="en-IN"/>
              </w:rPr>
              <w:t xml:space="preserve"> Female</w:t>
            </w:r>
          </w:p>
          <w:p w14:paraId="64C1BAFF" w14:textId="5CEC3126" w:rsidR="005F1521" w:rsidRDefault="005F1521" w:rsidP="005F1521">
            <w:r>
              <w:rPr>
                <w:b/>
                <w:bCs/>
              </w:rPr>
              <w:t>DOB:</w:t>
            </w:r>
            <w:r>
              <w:t xml:space="preserve"> 2</w:t>
            </w:r>
            <w:r w:rsidRPr="005F1521">
              <w:rPr>
                <w:vertAlign w:val="superscript"/>
              </w:rPr>
              <w:t>nd</w:t>
            </w:r>
            <w:r>
              <w:t xml:space="preserve"> April 2006</w:t>
            </w:r>
          </w:p>
          <w:p w14:paraId="15D0275E" w14:textId="5F78B457" w:rsidR="005F1521" w:rsidRPr="005F1521" w:rsidRDefault="005F1521" w:rsidP="005F1521">
            <w:r>
              <w:rPr>
                <w:b/>
                <w:bCs/>
              </w:rPr>
              <w:t>Location:</w:t>
            </w:r>
            <w:r>
              <w:t xml:space="preserve"> Badagaon Nibhapur, Junpur Uttar Pradesh India – 222204</w:t>
            </w:r>
          </w:p>
          <w:p w14:paraId="746F6965" w14:textId="77777777" w:rsidR="005F1521" w:rsidRDefault="005F1521" w:rsidP="005F1521"/>
          <w:p w14:paraId="3EF0397A" w14:textId="71B26B0D" w:rsidR="00843C1C" w:rsidRDefault="00000000" w:rsidP="00232D28">
            <w:pPr>
              <w:pStyle w:val="Subtitle"/>
              <w:spacing w:after="0"/>
            </w:pPr>
            <w:sdt>
              <w:sdtPr>
                <w:id w:val="-2058072072"/>
                <w:placeholder>
                  <w:docPart w:val="0C7D4C7D655A48C9B9F45C250080DFDD"/>
                </w:placeholder>
                <w:temporary/>
                <w:showingPlcHdr/>
                <w15:appearance w15:val="hidden"/>
              </w:sdtPr>
              <w:sdtContent>
                <w:r w:rsidR="00CF61BE" w:rsidRPr="00F163F0">
                  <w:rPr>
                    <w:b/>
                    <w:bCs/>
                  </w:rPr>
                  <w:t>Contact</w:t>
                </w:r>
              </w:sdtContent>
            </w:sdt>
          </w:p>
          <w:p w14:paraId="5F8D83A0" w14:textId="25D48EFE" w:rsidR="00CF61BE" w:rsidRPr="004A6F84" w:rsidRDefault="004A6F84" w:rsidP="00232D28">
            <w:pPr>
              <w:rPr>
                <w:lang w:val="en-IN"/>
              </w:rPr>
            </w:pPr>
            <w:r w:rsidRPr="004A6F84">
              <w:rPr>
                <w:b/>
                <w:bCs/>
                <w:lang w:val="en-IN"/>
              </w:rPr>
              <w:t>Email:</w:t>
            </w:r>
            <w:r w:rsidRPr="004A6F84">
              <w:rPr>
                <w:lang w:val="en-IN"/>
              </w:rPr>
              <w:t xml:space="preserve"> </w:t>
            </w:r>
            <w:hyperlink r:id="rId11" w:history="1">
              <w:r w:rsidR="00F163F0" w:rsidRPr="004A6F84">
                <w:rPr>
                  <w:rStyle w:val="Hyperlink"/>
                  <w:lang w:val="en-IN"/>
                </w:rPr>
                <w:t>mauryavarsha388@gmail.com</w:t>
              </w:r>
            </w:hyperlink>
          </w:p>
          <w:p w14:paraId="45F56C8D" w14:textId="33E349B8" w:rsidR="00D34B61" w:rsidRDefault="004A6F84" w:rsidP="00232D28">
            <w:r w:rsidRPr="004A6F84">
              <w:rPr>
                <w:b/>
                <w:bCs/>
              </w:rPr>
              <w:t>Phone:</w:t>
            </w:r>
            <w:r>
              <w:t xml:space="preserve"> </w:t>
            </w:r>
            <w:r w:rsidR="00F163F0">
              <w:t>+91 9335994210</w:t>
            </w:r>
          </w:p>
          <w:p w14:paraId="4A96D2AC" w14:textId="77777777" w:rsidR="00F163F0" w:rsidRDefault="00F163F0" w:rsidP="00EE259E"/>
          <w:p w14:paraId="14C0BDAF" w14:textId="2D769016" w:rsidR="00D34B61" w:rsidRPr="00E31D0A" w:rsidRDefault="004A6F84" w:rsidP="00E31D0A">
            <w:pPr>
              <w:pStyle w:val="Subtitle"/>
              <w:spacing w:after="0"/>
              <w:rPr>
                <w:b/>
                <w:bCs/>
              </w:rPr>
            </w:pPr>
            <w:r w:rsidRPr="00232D28">
              <w:rPr>
                <w:b/>
                <w:bCs/>
              </w:rPr>
              <w:t>Hobbies</w:t>
            </w:r>
          </w:p>
          <w:p w14:paraId="5C1B416A" w14:textId="3F67A0FB" w:rsidR="00D34B61" w:rsidRDefault="00D34B61" w:rsidP="00D34B61">
            <w:r>
              <w:t>Sketching</w:t>
            </w:r>
          </w:p>
          <w:p w14:paraId="1CA97034" w14:textId="77777777" w:rsidR="00D34B61" w:rsidRDefault="00D34B61" w:rsidP="00D34B61">
            <w:r>
              <w:t>Running</w:t>
            </w:r>
          </w:p>
          <w:p w14:paraId="2B423590" w14:textId="77777777" w:rsidR="00D34B61" w:rsidRDefault="00D34B61" w:rsidP="00D34B61">
            <w:r>
              <w:t>Rangoli</w:t>
            </w:r>
          </w:p>
          <w:p w14:paraId="75FBE900" w14:textId="77777777" w:rsidR="00D34B61" w:rsidRDefault="00D34B61" w:rsidP="00D34B61"/>
          <w:p w14:paraId="3398DD75" w14:textId="6072F970" w:rsidR="00D34B61" w:rsidRPr="00D34B61" w:rsidRDefault="00D34B61" w:rsidP="00D34B61">
            <w:pPr>
              <w:pStyle w:val="Subtitle"/>
              <w:spacing w:after="0"/>
              <w:rPr>
                <w:b/>
                <w:bCs/>
              </w:rPr>
            </w:pPr>
            <w:r w:rsidRPr="00D34B61">
              <w:rPr>
                <w:b/>
                <w:bCs/>
              </w:rPr>
              <w:t>Languages</w:t>
            </w:r>
          </w:p>
          <w:p w14:paraId="4249F6D4" w14:textId="4932BB04" w:rsidR="00D34B61" w:rsidRDefault="00D34B61" w:rsidP="00D34B61">
            <w:r>
              <w:t>Hindi (Mother Tongue)</w:t>
            </w:r>
          </w:p>
          <w:p w14:paraId="1EE5C7E9" w14:textId="70805C5A" w:rsidR="00D34B61" w:rsidRPr="00D34B61" w:rsidRDefault="00D34B61" w:rsidP="00D34B61">
            <w:r>
              <w:t>English (Fluent)</w:t>
            </w:r>
          </w:p>
          <w:p w14:paraId="4EA88F93" w14:textId="77777777" w:rsidR="00D34B61" w:rsidRDefault="00D34B61" w:rsidP="00D34B61"/>
          <w:p w14:paraId="2D840830" w14:textId="39733B8F" w:rsidR="005F1521" w:rsidRPr="005F1521" w:rsidRDefault="005F1521" w:rsidP="005F1521"/>
          <w:p w14:paraId="7DEC2F94" w14:textId="7B6AA580" w:rsidR="00F163F0" w:rsidRPr="00A41BD5" w:rsidRDefault="00F163F0" w:rsidP="00F163F0">
            <w:pPr>
              <w:pStyle w:val="Heading3"/>
            </w:pPr>
            <w:r>
              <w:t xml:space="preserve"> </w:t>
            </w:r>
          </w:p>
        </w:tc>
        <w:tc>
          <w:tcPr>
            <w:tcW w:w="270" w:type="dxa"/>
          </w:tcPr>
          <w:p w14:paraId="68EA2A7D" w14:textId="77777777" w:rsidR="00843C1C" w:rsidRDefault="00843C1C" w:rsidP="00EE259E"/>
        </w:tc>
        <w:tc>
          <w:tcPr>
            <w:tcW w:w="5534" w:type="dxa"/>
          </w:tcPr>
          <w:p w14:paraId="7A6CE2A3" w14:textId="365CBC63" w:rsidR="00843C1C" w:rsidRPr="00F163F0" w:rsidRDefault="00F163F0" w:rsidP="00232D28">
            <w:pPr>
              <w:pStyle w:val="Heading1"/>
              <w:spacing w:before="0" w:after="0"/>
              <w:rPr>
                <w:b/>
                <w:bCs/>
              </w:rPr>
            </w:pPr>
            <w:r w:rsidRPr="00F163F0">
              <w:rPr>
                <w:b/>
                <w:bCs/>
              </w:rPr>
              <w:t>education</w:t>
            </w:r>
          </w:p>
          <w:p w14:paraId="22C2ADA8" w14:textId="72570384" w:rsidR="00843C1C" w:rsidRDefault="00F163F0" w:rsidP="00232D28">
            <w:pPr>
              <w:pStyle w:val="Heading2"/>
              <w:spacing w:before="0" w:line="276" w:lineRule="auto"/>
            </w:pPr>
            <w:r>
              <w:t>fashion designing and garments technology</w:t>
            </w:r>
          </w:p>
          <w:p w14:paraId="218CCE6A" w14:textId="4BF06EBF" w:rsidR="00843C1C" w:rsidRDefault="00F163F0" w:rsidP="00232D28">
            <w:pPr>
              <w:spacing w:line="276" w:lineRule="auto"/>
            </w:pPr>
            <w:r>
              <w:t xml:space="preserve">Government Girls Polytechnic, Shamli </w:t>
            </w:r>
          </w:p>
          <w:p w14:paraId="6F4F5FBA" w14:textId="5318562F" w:rsidR="00F163F0" w:rsidRDefault="00F163F0" w:rsidP="00232D28">
            <w:pPr>
              <w:spacing w:line="276" w:lineRule="auto"/>
            </w:pPr>
            <w:r>
              <w:t>Score: Pursuing</w:t>
            </w:r>
          </w:p>
          <w:p w14:paraId="55550001" w14:textId="04B837DF" w:rsidR="004A6F84" w:rsidRPr="001B5913" w:rsidRDefault="00232D28" w:rsidP="00232D28">
            <w:pPr>
              <w:spacing w:line="276" w:lineRule="auto"/>
            </w:pPr>
            <w:r>
              <w:t xml:space="preserve">Passing Year: </w:t>
            </w:r>
            <w:r w:rsidR="00F163F0" w:rsidRPr="002648FE">
              <w:rPr>
                <w:i/>
                <w:iCs/>
              </w:rPr>
              <w:t>Appearing</w:t>
            </w:r>
          </w:p>
          <w:p w14:paraId="44AE1541" w14:textId="04A4B486" w:rsidR="00843C1C" w:rsidRDefault="00F163F0" w:rsidP="00232D28">
            <w:pPr>
              <w:pStyle w:val="Heading2"/>
              <w:spacing w:line="276" w:lineRule="auto"/>
              <w:rPr>
                <w:rFonts w:eastAsiaTheme="minorHAnsi" w:cstheme="minorBidi"/>
                <w:b w:val="0"/>
                <w:caps w:val="0"/>
                <w:spacing w:val="0"/>
                <w:szCs w:val="24"/>
              </w:rPr>
            </w:pPr>
            <w:r>
              <w:t>Intermediate</w:t>
            </w:r>
          </w:p>
          <w:p w14:paraId="5CFAD68C" w14:textId="4CE97A5B" w:rsidR="00F163F0" w:rsidRDefault="004A6F84" w:rsidP="00232D28">
            <w:pPr>
              <w:spacing w:line="276" w:lineRule="auto"/>
              <w:rPr>
                <w:lang w:val="en-IN"/>
              </w:rPr>
            </w:pPr>
            <w:r>
              <w:rPr>
                <w:lang w:val="en-IN"/>
              </w:rPr>
              <w:t>S K Modern Inter College Semari Janghai, Junpur</w:t>
            </w:r>
          </w:p>
          <w:p w14:paraId="2C7D7966" w14:textId="61C11A90" w:rsidR="004A6F84" w:rsidRDefault="004A6F84" w:rsidP="00232D28">
            <w:pPr>
              <w:spacing w:line="276" w:lineRule="auto"/>
              <w:rPr>
                <w:lang w:val="en-IN"/>
              </w:rPr>
            </w:pPr>
            <w:r>
              <w:rPr>
                <w:lang w:val="en-IN"/>
              </w:rPr>
              <w:t>Score: 64.20%</w:t>
            </w:r>
          </w:p>
          <w:p w14:paraId="21AC6CF9" w14:textId="6FD4942A" w:rsidR="004A6F84" w:rsidRPr="002648FE" w:rsidRDefault="004A6F84" w:rsidP="00232D28">
            <w:pPr>
              <w:spacing w:line="276" w:lineRule="auto"/>
              <w:rPr>
                <w:i/>
                <w:iCs/>
                <w:lang w:val="en-IN"/>
              </w:rPr>
            </w:pPr>
            <w:r>
              <w:rPr>
                <w:lang w:val="en-IN"/>
              </w:rPr>
              <w:t xml:space="preserve">Passing Year: </w:t>
            </w:r>
            <w:r w:rsidRPr="002648FE">
              <w:rPr>
                <w:i/>
                <w:iCs/>
                <w:lang w:val="en-IN"/>
              </w:rPr>
              <w:t>Jun 202</w:t>
            </w:r>
            <w:r w:rsidR="00CA7A79">
              <w:rPr>
                <w:i/>
                <w:iCs/>
                <w:lang w:val="en-IN"/>
              </w:rPr>
              <w:t>0</w:t>
            </w:r>
            <w:r w:rsidRPr="002648FE">
              <w:rPr>
                <w:i/>
                <w:iCs/>
                <w:lang w:val="en-IN"/>
              </w:rPr>
              <w:t xml:space="preserve"> </w:t>
            </w:r>
          </w:p>
          <w:p w14:paraId="6F7C97B7" w14:textId="77777777" w:rsidR="00843C1C" w:rsidRDefault="004A6F84" w:rsidP="00232D28">
            <w:pPr>
              <w:pStyle w:val="Heading2"/>
              <w:spacing w:line="276" w:lineRule="auto"/>
            </w:pPr>
            <w:r>
              <w:t>High School</w:t>
            </w:r>
          </w:p>
          <w:p w14:paraId="04F25A83" w14:textId="77777777" w:rsidR="004A6F84" w:rsidRDefault="004A6F84" w:rsidP="00232D28">
            <w:pPr>
              <w:spacing w:line="276" w:lineRule="auto"/>
              <w:rPr>
                <w:lang w:val="en-IN"/>
              </w:rPr>
            </w:pPr>
            <w:r>
              <w:rPr>
                <w:lang w:val="en-IN"/>
              </w:rPr>
              <w:t>S K Modern Inter College Semari Janghai, Junpur</w:t>
            </w:r>
          </w:p>
          <w:p w14:paraId="60870232" w14:textId="64B28BD7" w:rsidR="004A6F84" w:rsidRDefault="004A6F84" w:rsidP="00232D28">
            <w:pPr>
              <w:spacing w:line="276" w:lineRule="auto"/>
              <w:rPr>
                <w:lang w:val="en-IN"/>
              </w:rPr>
            </w:pPr>
            <w:r>
              <w:rPr>
                <w:lang w:val="en-IN"/>
              </w:rPr>
              <w:t xml:space="preserve">Score: </w:t>
            </w:r>
            <w:r>
              <w:rPr>
                <w:lang w:val="en-IN"/>
              </w:rPr>
              <w:t>73</w:t>
            </w:r>
            <w:r>
              <w:rPr>
                <w:lang w:val="en-IN"/>
              </w:rPr>
              <w:t>.</w:t>
            </w:r>
            <w:r>
              <w:rPr>
                <w:lang w:val="en-IN"/>
              </w:rPr>
              <w:t>16</w:t>
            </w:r>
            <w:r>
              <w:rPr>
                <w:lang w:val="en-IN"/>
              </w:rPr>
              <w:t>%</w:t>
            </w:r>
          </w:p>
          <w:p w14:paraId="5F864DB4" w14:textId="503DBD43" w:rsidR="00D34B61" w:rsidRDefault="004A6F84" w:rsidP="005F1521">
            <w:pPr>
              <w:spacing w:line="276" w:lineRule="auto"/>
              <w:rPr>
                <w:lang w:val="en-IN"/>
              </w:rPr>
            </w:pPr>
            <w:r>
              <w:rPr>
                <w:lang w:val="en-IN"/>
              </w:rPr>
              <w:t xml:space="preserve">Passing Year: </w:t>
            </w:r>
            <w:r w:rsidRPr="002648FE">
              <w:rPr>
                <w:i/>
                <w:iCs/>
                <w:lang w:val="en-IN"/>
              </w:rPr>
              <w:t>Jun 20</w:t>
            </w:r>
            <w:r w:rsidR="00CA7A79">
              <w:rPr>
                <w:i/>
                <w:iCs/>
                <w:lang w:val="en-IN"/>
              </w:rPr>
              <w:t>17</w:t>
            </w:r>
          </w:p>
          <w:p w14:paraId="609E9A46" w14:textId="77777777" w:rsidR="00D34B61" w:rsidRDefault="00D34B61" w:rsidP="00D34B61">
            <w:pPr>
              <w:pStyle w:val="Subtitle"/>
              <w:spacing w:after="0"/>
            </w:pPr>
            <w:sdt>
              <w:sdtPr>
                <w:id w:val="-1480222421"/>
                <w:placeholder>
                  <w:docPart w:val="217136AD48D64E4DBBE1CB6A386381AF"/>
                </w:placeholder>
                <w:temporary/>
                <w:showingPlcHdr/>
                <w15:appearance w15:val="hidden"/>
              </w:sdtPr>
              <w:sdtContent>
                <w:r w:rsidRPr="00F163F0">
                  <w:rPr>
                    <w:b/>
                    <w:bCs/>
                  </w:rPr>
                  <w:t>Skills</w:t>
                </w:r>
              </w:sdtContent>
            </w:sdt>
          </w:p>
          <w:p w14:paraId="7BF4278F" w14:textId="1B3AF2CA" w:rsidR="00D34B61" w:rsidRDefault="00D34B61" w:rsidP="005F1521">
            <w:pPr>
              <w:spacing w:line="276" w:lineRule="auto"/>
              <w:rPr>
                <w:lang w:val="en-IN"/>
              </w:rPr>
            </w:pPr>
            <w:r>
              <w:rPr>
                <w:lang w:val="en-IN"/>
              </w:rPr>
              <w:t>Team Collaboration</w:t>
            </w:r>
          </w:p>
          <w:p w14:paraId="5633AD0B" w14:textId="62C84D86" w:rsidR="00D34B61" w:rsidRDefault="00D34B61" w:rsidP="005F1521">
            <w:pPr>
              <w:spacing w:line="276" w:lineRule="auto"/>
              <w:rPr>
                <w:lang w:val="en-IN"/>
              </w:rPr>
            </w:pPr>
            <w:r>
              <w:rPr>
                <w:lang w:val="en-IN"/>
              </w:rPr>
              <w:t>Decision Making</w:t>
            </w:r>
          </w:p>
          <w:p w14:paraId="412615D6" w14:textId="766D79D3" w:rsidR="00D34B61" w:rsidRDefault="00D34B61" w:rsidP="005F1521">
            <w:pPr>
              <w:spacing w:line="276" w:lineRule="auto"/>
              <w:rPr>
                <w:lang w:val="en-IN"/>
              </w:rPr>
            </w:pPr>
            <w:r>
              <w:rPr>
                <w:lang w:val="en-IN"/>
              </w:rPr>
              <w:t>Problem Solving</w:t>
            </w:r>
          </w:p>
          <w:p w14:paraId="42D269DB" w14:textId="2BFEDFAD" w:rsidR="00D34B61" w:rsidRDefault="00D34B61" w:rsidP="005F1521">
            <w:pPr>
              <w:spacing w:line="276" w:lineRule="auto"/>
              <w:rPr>
                <w:lang w:val="en-IN"/>
              </w:rPr>
            </w:pPr>
            <w:r>
              <w:rPr>
                <w:lang w:val="en-IN"/>
              </w:rPr>
              <w:t>Keen Lerner</w:t>
            </w:r>
          </w:p>
          <w:p w14:paraId="537F3524" w14:textId="1FD1445E" w:rsidR="005F1521" w:rsidRPr="005F1521" w:rsidRDefault="00D34B61" w:rsidP="005F1521">
            <w:pPr>
              <w:spacing w:line="276" w:lineRule="auto"/>
              <w:rPr>
                <w:lang w:val="en-IN"/>
              </w:rPr>
            </w:pPr>
            <w:r>
              <w:rPr>
                <w:lang w:val="en-IN"/>
              </w:rPr>
              <w:t>Multi-Tasking</w:t>
            </w:r>
          </w:p>
          <w:p w14:paraId="58E8DEEC" w14:textId="7160462A" w:rsidR="00232D28" w:rsidRPr="00F163F0" w:rsidRDefault="00232D28" w:rsidP="00232D28">
            <w:pPr>
              <w:pStyle w:val="Heading1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Experience</w:t>
            </w:r>
          </w:p>
          <w:p w14:paraId="1BC003B7" w14:textId="77777777" w:rsidR="004A6F84" w:rsidRPr="005F1521" w:rsidRDefault="00232D28" w:rsidP="002648FE">
            <w:pPr>
              <w:spacing w:line="276" w:lineRule="auto"/>
              <w:rPr>
                <w:b/>
                <w:bCs/>
                <w:szCs w:val="20"/>
              </w:rPr>
            </w:pPr>
            <w:r w:rsidRPr="005F1521">
              <w:rPr>
                <w:b/>
                <w:bCs/>
                <w:szCs w:val="20"/>
              </w:rPr>
              <w:t>REACH CAD</w:t>
            </w:r>
          </w:p>
          <w:p w14:paraId="1D2700F4" w14:textId="6E6B0661" w:rsidR="00232D28" w:rsidRPr="005F1521" w:rsidRDefault="00232D28" w:rsidP="002648FE">
            <w:pPr>
              <w:spacing w:line="276" w:lineRule="auto"/>
              <w:rPr>
                <w:szCs w:val="20"/>
              </w:rPr>
            </w:pPr>
            <w:r w:rsidRPr="005F1521">
              <w:rPr>
                <w:szCs w:val="20"/>
              </w:rPr>
              <w:t>REACH TECHNOLOGIES</w:t>
            </w:r>
          </w:p>
          <w:p w14:paraId="38690D21" w14:textId="558BE9CB" w:rsidR="00232D28" w:rsidRPr="005F1521" w:rsidRDefault="0053111D" w:rsidP="002648FE">
            <w:pPr>
              <w:spacing w:line="276" w:lineRule="auto"/>
              <w:rPr>
                <w:i/>
                <w:iCs/>
                <w:szCs w:val="20"/>
              </w:rPr>
            </w:pPr>
            <w:r w:rsidRPr="005F1521">
              <w:rPr>
                <w:szCs w:val="20"/>
              </w:rPr>
              <w:t xml:space="preserve">Duration: </w:t>
            </w:r>
            <w:r w:rsidRPr="005F1521">
              <w:rPr>
                <w:i/>
                <w:iCs/>
                <w:szCs w:val="20"/>
              </w:rPr>
              <w:t>1</w:t>
            </w:r>
            <w:r w:rsidRPr="005F1521">
              <w:rPr>
                <w:i/>
                <w:iCs/>
                <w:szCs w:val="20"/>
                <w:vertAlign w:val="superscript"/>
              </w:rPr>
              <w:t>st</w:t>
            </w:r>
            <w:r w:rsidRPr="005F1521">
              <w:rPr>
                <w:i/>
                <w:iCs/>
                <w:szCs w:val="20"/>
              </w:rPr>
              <w:t xml:space="preserve"> Dec. 2023 – 30</w:t>
            </w:r>
            <w:r w:rsidRPr="005F1521">
              <w:rPr>
                <w:i/>
                <w:iCs/>
                <w:szCs w:val="20"/>
                <w:vertAlign w:val="superscript"/>
              </w:rPr>
              <w:t>th</w:t>
            </w:r>
            <w:r w:rsidRPr="005F1521">
              <w:rPr>
                <w:i/>
                <w:iCs/>
                <w:szCs w:val="20"/>
              </w:rPr>
              <w:t xml:space="preserve"> Dec 2023</w:t>
            </w:r>
          </w:p>
          <w:p w14:paraId="7BC7FAAA" w14:textId="401F9DC6" w:rsidR="00232D28" w:rsidRPr="00232D28" w:rsidRDefault="00232D28" w:rsidP="00232D28"/>
        </w:tc>
      </w:tr>
    </w:tbl>
    <w:p w14:paraId="06389F65" w14:textId="77777777" w:rsidR="00871DB8" w:rsidRDefault="00871DB8"/>
    <w:sectPr w:rsidR="00871DB8" w:rsidSect="00B1227E">
      <w:pgSz w:w="12240" w:h="15840" w:code="1"/>
      <w:pgMar w:top="720" w:right="1008" w:bottom="806" w:left="100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0A74E" w14:textId="77777777" w:rsidR="006F2D4F" w:rsidRDefault="006F2D4F" w:rsidP="00AA35A8">
      <w:pPr>
        <w:spacing w:line="240" w:lineRule="auto"/>
      </w:pPr>
      <w:r>
        <w:separator/>
      </w:r>
    </w:p>
  </w:endnote>
  <w:endnote w:type="continuationSeparator" w:id="0">
    <w:p w14:paraId="7CFA6A6C" w14:textId="77777777" w:rsidR="006F2D4F" w:rsidRDefault="006F2D4F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E8817" w14:textId="77777777" w:rsidR="006F2D4F" w:rsidRDefault="006F2D4F" w:rsidP="00AA35A8">
      <w:pPr>
        <w:spacing w:line="240" w:lineRule="auto"/>
      </w:pPr>
      <w:r>
        <w:separator/>
      </w:r>
    </w:p>
  </w:footnote>
  <w:footnote w:type="continuationSeparator" w:id="0">
    <w:p w14:paraId="5E9DBB22" w14:textId="77777777" w:rsidR="006F2D4F" w:rsidRDefault="006F2D4F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41" type="#_x0000_t75" style="width:13.8pt;height:13.8pt;visibility:visible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0"/>
  </w:num>
  <w:num w:numId="2" w16cid:durableId="1675840551">
    <w:abstractNumId w:val="3"/>
  </w:num>
  <w:num w:numId="3" w16cid:durableId="751318933">
    <w:abstractNumId w:val="1"/>
  </w:num>
  <w:num w:numId="4" w16cid:durableId="205554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F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C1053"/>
    <w:rsid w:val="001E5A59"/>
    <w:rsid w:val="00203213"/>
    <w:rsid w:val="002236D5"/>
    <w:rsid w:val="00232D28"/>
    <w:rsid w:val="00243756"/>
    <w:rsid w:val="0025167B"/>
    <w:rsid w:val="00263321"/>
    <w:rsid w:val="002648FE"/>
    <w:rsid w:val="002662ED"/>
    <w:rsid w:val="002768E6"/>
    <w:rsid w:val="002A61D3"/>
    <w:rsid w:val="002B75EB"/>
    <w:rsid w:val="002C4E0C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4"/>
    <w:rsid w:val="004A6F8A"/>
    <w:rsid w:val="004D2D96"/>
    <w:rsid w:val="004E2BCF"/>
    <w:rsid w:val="004F2D34"/>
    <w:rsid w:val="00526B52"/>
    <w:rsid w:val="0053111D"/>
    <w:rsid w:val="00533E8B"/>
    <w:rsid w:val="0053618A"/>
    <w:rsid w:val="00543BCF"/>
    <w:rsid w:val="00547EC8"/>
    <w:rsid w:val="00556BD5"/>
    <w:rsid w:val="00556E31"/>
    <w:rsid w:val="00567EE6"/>
    <w:rsid w:val="005D1BA7"/>
    <w:rsid w:val="005F1521"/>
    <w:rsid w:val="006259D7"/>
    <w:rsid w:val="00667611"/>
    <w:rsid w:val="00671CDE"/>
    <w:rsid w:val="006A1E18"/>
    <w:rsid w:val="006C0159"/>
    <w:rsid w:val="006C472D"/>
    <w:rsid w:val="006E3533"/>
    <w:rsid w:val="006F2D4F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272AE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A7A79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34B61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31D0A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163F0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B204E"/>
  <w15:chartTrackingRefBased/>
  <w15:docId w15:val="{8272C448-4BE8-413C-881A-C0B8AE8D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B61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F8A"/>
    <w:pPr>
      <w:keepNext/>
      <w:keepLines/>
      <w:spacing w:before="120" w:after="240"/>
      <w:outlineLvl w:val="0"/>
    </w:pPr>
    <w:rPr>
      <w:rFonts w:eastAsiaTheme="majorEastAsia" w:cs="Times New Roman (Headings CS)"/>
      <w:caps/>
      <w:color w:val="C43784" w:themeColor="accent1" w:themeShade="BF"/>
      <w:spacing w:val="1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6F8A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A6F8A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08D7"/>
    <w:pPr>
      <w:spacing w:before="360" w:after="520" w:line="216" w:lineRule="auto"/>
      <w:contextualSpacing/>
    </w:pPr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8D7"/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8A"/>
    <w:pPr>
      <w:numPr>
        <w:ilvl w:val="1"/>
      </w:numPr>
      <w:spacing w:before="120" w:after="160"/>
    </w:pPr>
    <w:rPr>
      <w:rFonts w:eastAsiaTheme="minorEastAsia" w:cs="Arial (Body CS)"/>
      <w:caps/>
      <w:color w:val="C43784" w:themeColor="accent1" w:themeShade="BF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6F8A"/>
    <w:rPr>
      <w:rFonts w:eastAsiaTheme="minorEastAsia" w:cs="Arial (Body CS)"/>
      <w:caps/>
      <w:color w:val="C43784" w:themeColor="accent1" w:themeShade="BF"/>
      <w:spacing w:val="1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6F8A"/>
    <w:rPr>
      <w:rFonts w:eastAsiaTheme="majorEastAsia" w:cs="Times New Roman (Headings CS)"/>
      <w:caps/>
      <w:color w:val="C43784" w:themeColor="accent1" w:themeShade="BF"/>
      <w:spacing w:val="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BC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1BC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F16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auryavarsha388@gmail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as\AppData\Roaming\Microsoft\Templates\Photo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1A333E6FA794C36AB282C372B04D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79CCC-6969-4015-9B52-8A3FAFD360DD}"/>
      </w:docPartPr>
      <w:docPartBody>
        <w:p w:rsidR="00000000" w:rsidRDefault="00000000">
          <w:pPr>
            <w:pStyle w:val="21A333E6FA794C36AB282C372B04DF42"/>
          </w:pPr>
          <w:r w:rsidRPr="002A61D3">
            <w:t>Objective</w:t>
          </w:r>
        </w:p>
      </w:docPartBody>
    </w:docPart>
    <w:docPart>
      <w:docPartPr>
        <w:name w:val="0C7D4C7D655A48C9B9F45C250080D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9000D-1DAB-4949-9D96-EFD191636446}"/>
      </w:docPartPr>
      <w:docPartBody>
        <w:p w:rsidR="00000000" w:rsidRDefault="00000000">
          <w:pPr>
            <w:pStyle w:val="0C7D4C7D655A48C9B9F45C250080DFDD"/>
          </w:pPr>
          <w:r>
            <w:t>Contact</w:t>
          </w:r>
        </w:p>
      </w:docPartBody>
    </w:docPart>
    <w:docPart>
      <w:docPartPr>
        <w:name w:val="217136AD48D64E4DBBE1CB6A38638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7B5E6-9EC6-4524-A425-87FCEF32E959}"/>
      </w:docPartPr>
      <w:docPartBody>
        <w:p w:rsidR="00000000" w:rsidRDefault="00BE7C3D" w:rsidP="00BE7C3D">
          <w:pPr>
            <w:pStyle w:val="217136AD48D64E4DBBE1CB6A386381AF"/>
          </w:pPr>
          <w:r w:rsidRPr="00010CFB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3D"/>
    <w:rsid w:val="001C1053"/>
    <w:rsid w:val="00BE1673"/>
    <w:rsid w:val="00BE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4454A3BE384BD086A19630C6088962">
    <w:name w:val="CD4454A3BE384BD086A19630C6088962"/>
  </w:style>
  <w:style w:type="paragraph" w:customStyle="1" w:styleId="C14709E6C0FE40B4A487BDFA47D5A282">
    <w:name w:val="C14709E6C0FE40B4A487BDFA47D5A282"/>
  </w:style>
  <w:style w:type="paragraph" w:customStyle="1" w:styleId="21A333E6FA794C36AB282C372B04DF42">
    <w:name w:val="21A333E6FA794C36AB282C372B04DF42"/>
  </w:style>
  <w:style w:type="paragraph" w:customStyle="1" w:styleId="409CFB2528AD4FD1A3C5E658B0F3C077">
    <w:name w:val="409CFB2528AD4FD1A3C5E658B0F3C077"/>
  </w:style>
  <w:style w:type="paragraph" w:customStyle="1" w:styleId="0C7D4C7D655A48C9B9F45C250080DFDD">
    <w:name w:val="0C7D4C7D655A48C9B9F45C250080DFDD"/>
  </w:style>
  <w:style w:type="paragraph" w:customStyle="1" w:styleId="DC6A74B0378846589F77AC32C10CE350">
    <w:name w:val="DC6A74B0378846589F77AC32C10CE350"/>
  </w:style>
  <w:style w:type="paragraph" w:customStyle="1" w:styleId="06E7BD2B52F946A2AE99493A6BC8ECF1">
    <w:name w:val="06E7BD2B52F946A2AE99493A6BC8ECF1"/>
  </w:style>
  <w:style w:type="paragraph" w:customStyle="1" w:styleId="95BFE29F10144954A90610707D57785E">
    <w:name w:val="95BFE29F10144954A90610707D57785E"/>
  </w:style>
  <w:style w:type="paragraph" w:customStyle="1" w:styleId="5B6359B9793D4CA09F1B87CB6B468BC6">
    <w:name w:val="5B6359B9793D4CA09F1B87CB6B468BC6"/>
  </w:style>
  <w:style w:type="paragraph" w:customStyle="1" w:styleId="B82502B6FB124EB7B991A307DA442C5B">
    <w:name w:val="B82502B6FB124EB7B991A307DA442C5B"/>
  </w:style>
  <w:style w:type="paragraph" w:customStyle="1" w:styleId="EC05E34237054E1C8BDA0FE3643E8332">
    <w:name w:val="EC05E34237054E1C8BDA0FE3643E8332"/>
  </w:style>
  <w:style w:type="paragraph" w:customStyle="1" w:styleId="9914AA8D061A4E65995F3FC8A080ADC7">
    <w:name w:val="9914AA8D061A4E65995F3FC8A080ADC7"/>
  </w:style>
  <w:style w:type="paragraph" w:customStyle="1" w:styleId="9B8E1F213BFF4C8FA18A121C3444DE5E">
    <w:name w:val="9B8E1F213BFF4C8FA18A121C3444DE5E"/>
  </w:style>
  <w:style w:type="paragraph" w:customStyle="1" w:styleId="83C8F84DD9884BA18756FBC8B81EEF0F">
    <w:name w:val="83C8F84DD9884BA18756FBC8B81EEF0F"/>
  </w:style>
  <w:style w:type="paragraph" w:customStyle="1" w:styleId="64ECA9EE46F446BDB9917A339654F19A">
    <w:name w:val="64ECA9EE46F446BDB9917A339654F19A"/>
  </w:style>
  <w:style w:type="paragraph" w:customStyle="1" w:styleId="5D9BE378CA0D4C878E109D1B2581D47E">
    <w:name w:val="5D9BE378CA0D4C878E109D1B2581D47E"/>
  </w:style>
  <w:style w:type="paragraph" w:customStyle="1" w:styleId="00A6C575830C41668811A332C71BDB14">
    <w:name w:val="00A6C575830C41668811A332C71BDB14"/>
  </w:style>
  <w:style w:type="paragraph" w:customStyle="1" w:styleId="63477758E9664B488D0DA7B5A2C63B54">
    <w:name w:val="63477758E9664B488D0DA7B5A2C63B54"/>
  </w:style>
  <w:style w:type="paragraph" w:customStyle="1" w:styleId="CE79A39F90754A73B07680360FFBE816">
    <w:name w:val="CE79A39F90754A73B07680360FFBE816"/>
  </w:style>
  <w:style w:type="paragraph" w:customStyle="1" w:styleId="CE7D6A55DB3D4E1E86EBC500663D8F75">
    <w:name w:val="CE7D6A55DB3D4E1E86EBC500663D8F75"/>
  </w:style>
  <w:style w:type="paragraph" w:customStyle="1" w:styleId="5A226EE4600B4AB1B967AD40C4AA2BA6">
    <w:name w:val="5A226EE4600B4AB1B967AD40C4AA2BA6"/>
  </w:style>
  <w:style w:type="paragraph" w:customStyle="1" w:styleId="877E7DFAA61047D9AE295B311C5DAA68">
    <w:name w:val="877E7DFAA61047D9AE295B311C5DAA68"/>
  </w:style>
  <w:style w:type="paragraph" w:customStyle="1" w:styleId="D06EB325156345A9A92CFC2EA92BA96C">
    <w:name w:val="D06EB325156345A9A92CFC2EA92BA96C"/>
  </w:style>
  <w:style w:type="paragraph" w:customStyle="1" w:styleId="46C6985008AB463DAC69CCD521107D49">
    <w:name w:val="46C6985008AB463DAC69CCD521107D49"/>
  </w:style>
  <w:style w:type="paragraph" w:customStyle="1" w:styleId="93E245EF82504753807B211634394BBA">
    <w:name w:val="93E245EF82504753807B211634394BBA"/>
  </w:style>
  <w:style w:type="paragraph" w:customStyle="1" w:styleId="4BED43180F944C1AAD1B7413B759D360">
    <w:name w:val="4BED43180F944C1AAD1B7413B759D360"/>
  </w:style>
  <w:style w:type="paragraph" w:customStyle="1" w:styleId="BDCB9B0B7F614217B7FAEDECAB64C3B2">
    <w:name w:val="BDCB9B0B7F614217B7FAEDECAB64C3B2"/>
  </w:style>
  <w:style w:type="paragraph" w:customStyle="1" w:styleId="4FBE86737F044B5DBEA962BD45A575DF">
    <w:name w:val="4FBE86737F044B5DBEA962BD45A575DF"/>
  </w:style>
  <w:style w:type="paragraph" w:customStyle="1" w:styleId="368CAC7427AD4677B92AABCD33A9DDF4">
    <w:name w:val="368CAC7427AD4677B92AABCD33A9DDF4"/>
  </w:style>
  <w:style w:type="paragraph" w:customStyle="1" w:styleId="2CCC981B8CFF47BF9383D23724D9749F">
    <w:name w:val="2CCC981B8CFF47BF9383D23724D9749F"/>
  </w:style>
  <w:style w:type="paragraph" w:customStyle="1" w:styleId="9DD04F52222F411F98A718AC9D72F0E7">
    <w:name w:val="9DD04F52222F411F98A718AC9D72F0E7"/>
  </w:style>
  <w:style w:type="paragraph" w:customStyle="1" w:styleId="9815D30773D04A65A65C0D44C0F5EB42">
    <w:name w:val="9815D30773D04A65A65C0D44C0F5EB42"/>
  </w:style>
  <w:style w:type="paragraph" w:customStyle="1" w:styleId="8A4621EF8A724008B698F03418FD4CD0">
    <w:name w:val="8A4621EF8A724008B698F03418FD4CD0"/>
  </w:style>
  <w:style w:type="paragraph" w:customStyle="1" w:styleId="5A5DE4CFE3744C50B12BC621D8F36382">
    <w:name w:val="5A5DE4CFE3744C50B12BC621D8F36382"/>
  </w:style>
  <w:style w:type="paragraph" w:customStyle="1" w:styleId="1AAFDF64ED194F85B1919676D6BB31E2">
    <w:name w:val="1AAFDF64ED194F85B1919676D6BB31E2"/>
  </w:style>
  <w:style w:type="paragraph" w:customStyle="1" w:styleId="6E8E1CDF79954DEFAED3F44E068FE286">
    <w:name w:val="6E8E1CDF79954DEFAED3F44E068FE286"/>
    <w:rsid w:val="00BE7C3D"/>
  </w:style>
  <w:style w:type="paragraph" w:customStyle="1" w:styleId="D61EAA4DE3F14758AA0728A14C17ECE5">
    <w:name w:val="D61EAA4DE3F14758AA0728A14C17ECE5"/>
    <w:rsid w:val="00BE7C3D"/>
  </w:style>
  <w:style w:type="paragraph" w:customStyle="1" w:styleId="25EE10C4F6DB45F7AA8318F5D7C04BF0">
    <w:name w:val="25EE10C4F6DB45F7AA8318F5D7C04BF0"/>
    <w:rsid w:val="00BE7C3D"/>
  </w:style>
  <w:style w:type="paragraph" w:customStyle="1" w:styleId="9D1EC988AE29430293F38A1A8D1D0604">
    <w:name w:val="9D1EC988AE29430293F38A1A8D1D0604"/>
    <w:rsid w:val="00BE7C3D"/>
  </w:style>
  <w:style w:type="paragraph" w:customStyle="1" w:styleId="4003AF2F7D40475EB971D59E086B52E4">
    <w:name w:val="4003AF2F7D40475EB971D59E086B52E4"/>
    <w:rsid w:val="00BE7C3D"/>
  </w:style>
  <w:style w:type="paragraph" w:customStyle="1" w:styleId="87F484B47345401496D56F32869ED55E">
    <w:name w:val="87F484B47345401496D56F32869ED55E"/>
    <w:rsid w:val="00BE7C3D"/>
  </w:style>
  <w:style w:type="paragraph" w:customStyle="1" w:styleId="13E7D8CF9635429793A16C5D57DA1BB9">
    <w:name w:val="13E7D8CF9635429793A16C5D57DA1BB9"/>
    <w:rsid w:val="00BE7C3D"/>
  </w:style>
  <w:style w:type="paragraph" w:customStyle="1" w:styleId="B7279DC201904371B44C531630D7B476">
    <w:name w:val="B7279DC201904371B44C531630D7B476"/>
    <w:rsid w:val="00BE7C3D"/>
  </w:style>
  <w:style w:type="paragraph" w:customStyle="1" w:styleId="217136AD48D64E4DBBE1CB6A386381AF">
    <w:name w:val="217136AD48D64E4DBBE1CB6A386381AF"/>
    <w:rsid w:val="00BE7C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3BDD79-9F82-45D3-BCB2-39F0E447E44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TotalTime>88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Prajapati</dc:creator>
  <cp:keywords/>
  <dc:description/>
  <cp:lastModifiedBy>Vikas Prajapati</cp:lastModifiedBy>
  <cp:revision>9</cp:revision>
  <cp:lastPrinted>2024-07-11T08:11:00Z</cp:lastPrinted>
  <dcterms:created xsi:type="dcterms:W3CDTF">2024-07-11T07:39:00Z</dcterms:created>
  <dcterms:modified xsi:type="dcterms:W3CDTF">2024-07-11T09:07:00Z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