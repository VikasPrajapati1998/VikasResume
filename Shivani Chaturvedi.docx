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83C71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3E0116B" w14:textId="68F44485" w:rsidR="001B2ABD" w:rsidRDefault="004166A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38E3289" wp14:editId="1AB4C729">
                  <wp:extent cx="2139950" cy="2139950"/>
                  <wp:effectExtent l="0" t="0" r="0" b="0"/>
                  <wp:docPr id="873552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52615" name="Picture 8735526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608FC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1D82B62" w14:textId="521EA7BD" w:rsidR="001B2ABD" w:rsidRDefault="00772607" w:rsidP="001B2ABD">
            <w:pPr>
              <w:pStyle w:val="Title"/>
            </w:pPr>
            <w:r>
              <w:t>Shivani chaturvedi</w:t>
            </w:r>
          </w:p>
          <w:p w14:paraId="740872A3" w14:textId="77777777" w:rsidR="001B2ABD" w:rsidRDefault="00772607" w:rsidP="001B2ABD">
            <w:pPr>
              <w:pStyle w:val="Subtitle"/>
              <w:rPr>
                <w:spacing w:val="0"/>
                <w:w w:val="100"/>
              </w:rPr>
            </w:pPr>
            <w:r w:rsidRPr="0086517A">
              <w:rPr>
                <w:spacing w:val="0"/>
                <w:w w:val="77"/>
              </w:rPr>
              <w:t>Fashion Designin</w:t>
            </w:r>
            <w:r w:rsidRPr="0086517A">
              <w:rPr>
                <w:spacing w:val="27"/>
                <w:w w:val="77"/>
              </w:rPr>
              <w:t>g</w:t>
            </w:r>
          </w:p>
          <w:p w14:paraId="68F16996" w14:textId="77777777" w:rsidR="002F5C82" w:rsidRDefault="002F5C82" w:rsidP="002F5C82"/>
          <w:p w14:paraId="21DBF259" w14:textId="57372784" w:rsidR="00C0280D" w:rsidRDefault="00C0280D" w:rsidP="00C0280D">
            <w:pPr>
              <w:pStyle w:val="Heading2"/>
            </w:pPr>
            <w:r>
              <w:t>Personal Details</w:t>
            </w:r>
          </w:p>
          <w:p w14:paraId="40903D07" w14:textId="796B167A" w:rsidR="0086517A" w:rsidRPr="0086517A" w:rsidRDefault="0086517A" w:rsidP="002F5C82">
            <w:r>
              <w:rPr>
                <w:b/>
                <w:bCs/>
              </w:rPr>
              <w:t>Gender:</w:t>
            </w:r>
            <w:r>
              <w:t xml:space="preserve"> Female</w:t>
            </w:r>
          </w:p>
          <w:p w14:paraId="53A2854A" w14:textId="69536D2D" w:rsidR="00020058" w:rsidRDefault="00020058" w:rsidP="002F5C82">
            <w:r w:rsidRPr="00020058">
              <w:rPr>
                <w:b/>
                <w:bCs/>
              </w:rPr>
              <w:t>DOB:</w:t>
            </w:r>
            <w:r>
              <w:t xml:space="preserve"> </w:t>
            </w:r>
            <w:r w:rsidR="00F5648E">
              <w:t>05</w:t>
            </w:r>
            <w:r w:rsidR="00F5648E" w:rsidRPr="00F5648E">
              <w:rPr>
                <w:vertAlign w:val="superscript"/>
              </w:rPr>
              <w:t>th</w:t>
            </w:r>
            <w:r w:rsidR="00F5648E">
              <w:t xml:space="preserve"> March</w:t>
            </w:r>
            <w:r>
              <w:t xml:space="preserve"> 2001</w:t>
            </w:r>
          </w:p>
          <w:p w14:paraId="03BC6033" w14:textId="2AD09E04" w:rsidR="002F5C82" w:rsidRDefault="00020058" w:rsidP="002F5C82">
            <w:r w:rsidRPr="00020058">
              <w:rPr>
                <w:b/>
                <w:bCs/>
              </w:rPr>
              <w:t>Location:</w:t>
            </w:r>
            <w:r>
              <w:t xml:space="preserve"> </w:t>
            </w:r>
            <w:r w:rsidR="002F5C82">
              <w:t>A</w:t>
            </w:r>
            <w:r w:rsidR="00902C17">
              <w:t>a</w:t>
            </w:r>
            <w:r w:rsidR="002F5C82">
              <w:t>dampur Tindauli, Ambedkar Nagar, UP</w:t>
            </w:r>
            <w:r w:rsidR="00B66DEC">
              <w:t xml:space="preserve">, India </w:t>
            </w:r>
            <w:r w:rsidR="00BF7B8B">
              <w:t>–</w:t>
            </w:r>
            <w:r w:rsidR="002F5C82">
              <w:t xml:space="preserve"> 224168</w:t>
            </w:r>
          </w:p>
          <w:p w14:paraId="5D050453" w14:textId="095FD7DB" w:rsidR="00BF7B8B" w:rsidRPr="00BF7B8B" w:rsidRDefault="00BF7B8B" w:rsidP="002F5C82">
            <w:r>
              <w:rPr>
                <w:b/>
                <w:bCs/>
              </w:rPr>
              <w:t>Nationality:</w:t>
            </w:r>
            <w:r>
              <w:t xml:space="preserve"> Indian</w:t>
            </w:r>
          </w:p>
        </w:tc>
      </w:tr>
      <w:tr w:rsidR="001B2ABD" w14:paraId="0D0FB7AF" w14:textId="77777777" w:rsidTr="001B2ABD">
        <w:tc>
          <w:tcPr>
            <w:tcW w:w="3600" w:type="dxa"/>
          </w:tcPr>
          <w:p w14:paraId="6E78724C" w14:textId="10AF347C" w:rsidR="001B2ABD" w:rsidRDefault="00BC0EB9" w:rsidP="00036450">
            <w:pPr>
              <w:pStyle w:val="Heading3"/>
            </w:pPr>
            <w:r>
              <w:t>Profile Summary</w:t>
            </w:r>
          </w:p>
          <w:p w14:paraId="16A076D6" w14:textId="312D4F86" w:rsidR="00036450" w:rsidRDefault="00A163A6" w:rsidP="00A163A6">
            <w:r>
              <w:t>I seek challenging opportunities where I can fully use my skills for the success of the organization.</w:t>
            </w:r>
          </w:p>
          <w:p w14:paraId="24FBB102" w14:textId="77777777" w:rsidR="00036450" w:rsidRDefault="00036450" w:rsidP="00036450"/>
          <w:sdt>
            <w:sdtPr>
              <w:id w:val="-1954003311"/>
              <w:placeholder>
                <w:docPart w:val="2C435472284D41A5BF708226F1F0E4B6"/>
              </w:placeholder>
              <w:temporary/>
              <w:showingPlcHdr/>
              <w15:appearance w15:val="hidden"/>
            </w:sdtPr>
            <w:sdtContent>
              <w:p w14:paraId="66C2553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24B49B321EB48D4BADBD57B7FB321D8"/>
              </w:placeholder>
              <w:temporary/>
              <w:showingPlcHdr/>
              <w15:appearance w15:val="hidden"/>
            </w:sdtPr>
            <w:sdtContent>
              <w:p w14:paraId="484C27B9" w14:textId="77777777" w:rsidR="004D3011" w:rsidRDefault="004D3011" w:rsidP="004D3011">
                <w:r w:rsidRPr="00772607">
                  <w:rPr>
                    <w:b/>
                    <w:bCs/>
                  </w:rPr>
                  <w:t>PHONE:</w:t>
                </w:r>
              </w:p>
            </w:sdtContent>
          </w:sdt>
          <w:p w14:paraId="2C9CD101" w14:textId="07527408" w:rsidR="004D3011" w:rsidRDefault="00A163A6" w:rsidP="004D3011">
            <w:r>
              <w:t>7307070964</w:t>
            </w:r>
          </w:p>
          <w:p w14:paraId="20059523" w14:textId="342445A6" w:rsidR="004D3011" w:rsidRDefault="004D3011" w:rsidP="004D3011"/>
          <w:p w14:paraId="113722DB" w14:textId="77777777" w:rsidR="004D3011" w:rsidRDefault="004D3011" w:rsidP="004D3011"/>
          <w:sdt>
            <w:sdtPr>
              <w:id w:val="-240260293"/>
              <w:placeholder>
                <w:docPart w:val="6628801FC3C641149CFE5FE9B927DCFB"/>
              </w:placeholder>
              <w:temporary/>
              <w:showingPlcHdr/>
              <w15:appearance w15:val="hidden"/>
            </w:sdtPr>
            <w:sdtContent>
              <w:p w14:paraId="0B40D572" w14:textId="77777777" w:rsidR="004D3011" w:rsidRDefault="004D3011" w:rsidP="004D3011">
                <w:r w:rsidRPr="00772607">
                  <w:rPr>
                    <w:b/>
                    <w:bCs/>
                  </w:rPr>
                  <w:t>EMAIL:</w:t>
                </w:r>
              </w:p>
            </w:sdtContent>
          </w:sdt>
          <w:p w14:paraId="51493E7F" w14:textId="0162EFEF" w:rsidR="00036450" w:rsidRDefault="00000000" w:rsidP="004D3011">
            <w:hyperlink r:id="rId8" w:history="1">
              <w:r w:rsidR="00A163A6">
                <w:rPr>
                  <w:rStyle w:val="Hyperlink"/>
                </w:rPr>
                <w:t>chaturvedi.shivi7@gmail.com</w:t>
              </w:r>
            </w:hyperlink>
          </w:p>
          <w:p w14:paraId="6FD036C7" w14:textId="77777777" w:rsidR="002F5C82" w:rsidRPr="00E4381A" w:rsidRDefault="002F5C82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61348C82D6404BF3A02F182B13ACDEF3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01EF5DF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6F384D2" w14:textId="2F08DEB1" w:rsidR="004D3011" w:rsidRDefault="00772607" w:rsidP="004D3011">
            <w:r>
              <w:t>Listening Song</w:t>
            </w:r>
          </w:p>
          <w:p w14:paraId="573B54D1" w14:textId="0807F517" w:rsidR="004D3011" w:rsidRDefault="00772607" w:rsidP="004D3011">
            <w:r>
              <w:t>Travelling</w:t>
            </w:r>
          </w:p>
          <w:p w14:paraId="5A6676BF" w14:textId="04B20719" w:rsidR="004D3011" w:rsidRDefault="00772607" w:rsidP="004D3011">
            <w:r>
              <w:t>Watching Movies</w:t>
            </w:r>
          </w:p>
          <w:p w14:paraId="050511A9" w14:textId="6CA2C359" w:rsidR="00223E92" w:rsidRDefault="00250894" w:rsidP="004D3011">
            <w:r>
              <w:t>Sketching</w:t>
            </w:r>
          </w:p>
          <w:p w14:paraId="4E4AB419" w14:textId="77777777" w:rsidR="00803C3F" w:rsidRDefault="00803C3F" w:rsidP="004D3011"/>
          <w:p w14:paraId="2B08BFDE" w14:textId="35292F60" w:rsidR="00803C3F" w:rsidRPr="00CB0055" w:rsidRDefault="00803C3F" w:rsidP="00803C3F">
            <w:pPr>
              <w:pStyle w:val="Heading3"/>
            </w:pPr>
            <w:r>
              <w:t>Languages</w:t>
            </w:r>
          </w:p>
          <w:p w14:paraId="0577BC68" w14:textId="502D79A4" w:rsidR="00803C3F" w:rsidRDefault="00803C3F" w:rsidP="00803C3F">
            <w:r>
              <w:t>Hindi (Mother Tongue)</w:t>
            </w:r>
          </w:p>
          <w:p w14:paraId="4F00FBF1" w14:textId="5EDB17CF" w:rsidR="00803C3F" w:rsidRDefault="00803C3F" w:rsidP="00803C3F">
            <w:r>
              <w:t xml:space="preserve">English </w:t>
            </w:r>
            <w:r w:rsidR="0092300C">
              <w:t>(Fluent</w:t>
            </w:r>
            <w:r>
              <w:t>)</w:t>
            </w:r>
          </w:p>
          <w:p w14:paraId="7F1F84A6" w14:textId="779FA17E" w:rsidR="00803C3F" w:rsidRPr="004D3011" w:rsidRDefault="00803C3F" w:rsidP="004D3011"/>
        </w:tc>
        <w:tc>
          <w:tcPr>
            <w:tcW w:w="720" w:type="dxa"/>
          </w:tcPr>
          <w:p w14:paraId="7730C6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DA6B233B7C340BAAF0419D85C244311"/>
              </w:placeholder>
              <w:temporary/>
              <w:showingPlcHdr/>
              <w15:appearance w15:val="hidden"/>
            </w:sdtPr>
            <w:sdtContent>
              <w:p w14:paraId="2538E94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35A7D73" w14:textId="7FE309D3" w:rsidR="00036450" w:rsidRPr="00036450" w:rsidRDefault="00772607" w:rsidP="00B359E4">
            <w:pPr>
              <w:pStyle w:val="Heading4"/>
            </w:pPr>
            <w:r>
              <w:t>Rajkiya Mahila Polytechnic, Shamli</w:t>
            </w:r>
          </w:p>
          <w:p w14:paraId="2E4CD5C5" w14:textId="77777777" w:rsidR="00916BB2" w:rsidRDefault="00772607" w:rsidP="00CF2263">
            <w:r>
              <w:t xml:space="preserve">Fashion Designing and Garment Technology </w:t>
            </w:r>
          </w:p>
          <w:p w14:paraId="31EF2F9C" w14:textId="29E0AA8C" w:rsidR="00895B6B" w:rsidRDefault="00895B6B" w:rsidP="00CF2263">
            <w:r>
              <w:t>Score: Pursuing</w:t>
            </w:r>
          </w:p>
          <w:p w14:paraId="2966AB8E" w14:textId="6202C92E" w:rsidR="004D3011" w:rsidRPr="00772607" w:rsidRDefault="00772607" w:rsidP="00CF226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July 2022 </w:t>
            </w:r>
            <w:r w:rsidR="00E55CB2"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 Pursuing</w:t>
            </w:r>
          </w:p>
          <w:p w14:paraId="62D02E84" w14:textId="77777777" w:rsidR="00036450" w:rsidRDefault="00036450" w:rsidP="00036450"/>
          <w:p w14:paraId="6795662D" w14:textId="70EE453C" w:rsidR="00036450" w:rsidRDefault="00772607" w:rsidP="00B359E4">
            <w:pPr>
              <w:pStyle w:val="Heading4"/>
              <w:rPr>
                <w:lang w:val="en-IN"/>
              </w:rPr>
            </w:pPr>
            <w:r w:rsidRPr="00772607">
              <w:rPr>
                <w:lang w:val="en-IN"/>
              </w:rPr>
              <w:t>Dr. Rammanohar Lohia Avadh University, Ay</w:t>
            </w:r>
            <w:r>
              <w:rPr>
                <w:lang w:val="en-IN"/>
              </w:rPr>
              <w:t>odhya</w:t>
            </w:r>
          </w:p>
          <w:p w14:paraId="10511559" w14:textId="77777777" w:rsidR="00803C3F" w:rsidRDefault="00772607" w:rsidP="00772607">
            <w:pPr>
              <w:rPr>
                <w:lang w:val="en-IN"/>
              </w:rPr>
            </w:pPr>
            <w:r>
              <w:rPr>
                <w:lang w:val="en-IN"/>
              </w:rPr>
              <w:t>Bachlor of Arts</w:t>
            </w:r>
            <w:r w:rsidR="00803C3F">
              <w:rPr>
                <w:lang w:val="en-IN"/>
              </w:rPr>
              <w:t xml:space="preserve"> </w:t>
            </w:r>
          </w:p>
          <w:p w14:paraId="4C939B80" w14:textId="372E4118" w:rsidR="00803C3F" w:rsidRDefault="00803C3F" w:rsidP="00772607">
            <w:pPr>
              <w:rPr>
                <w:lang w:val="en-IN"/>
              </w:rPr>
            </w:pPr>
            <w:r>
              <w:rPr>
                <w:lang w:val="en-IN"/>
              </w:rPr>
              <w:t>Score: 59.11%</w:t>
            </w:r>
          </w:p>
          <w:p w14:paraId="6F892BA4" w14:textId="1CADA4AF" w:rsidR="00772607" w:rsidRDefault="00772607" w:rsidP="00772607">
            <w:pPr>
              <w:rPr>
                <w:i/>
                <w:iCs/>
                <w:lang w:val="en-IN"/>
              </w:rPr>
            </w:pPr>
            <w:r>
              <w:rPr>
                <w:i/>
                <w:iCs/>
                <w:lang w:val="en-IN"/>
              </w:rPr>
              <w:t>July 2017 – May 2020</w:t>
            </w:r>
          </w:p>
          <w:p w14:paraId="290B599A" w14:textId="77777777" w:rsidR="00772607" w:rsidRDefault="00772607" w:rsidP="00772607">
            <w:pPr>
              <w:rPr>
                <w:lang w:val="en-IN"/>
              </w:rPr>
            </w:pPr>
          </w:p>
          <w:p w14:paraId="4DB66908" w14:textId="62F72F9F" w:rsidR="00772607" w:rsidRDefault="00772607" w:rsidP="00772607">
            <w:pPr>
              <w:pStyle w:val="Heading4"/>
              <w:rPr>
                <w:lang w:val="en-IN"/>
              </w:rPr>
            </w:pPr>
            <w:r>
              <w:rPr>
                <w:lang w:val="en-IN"/>
              </w:rPr>
              <w:t>Board of High School and Intermediate Education, Uttar Pradesh</w:t>
            </w:r>
          </w:p>
          <w:p w14:paraId="0F6AA02D" w14:textId="77777777" w:rsidR="00803C3F" w:rsidRDefault="00772607" w:rsidP="00772607">
            <w:pPr>
              <w:rPr>
                <w:lang w:val="en-IN"/>
              </w:rPr>
            </w:pPr>
            <w:r>
              <w:rPr>
                <w:lang w:val="en-IN"/>
              </w:rPr>
              <w:t>Intermediate</w:t>
            </w:r>
            <w:r w:rsidR="00803C3F">
              <w:rPr>
                <w:lang w:val="en-IN"/>
              </w:rPr>
              <w:t xml:space="preserve"> </w:t>
            </w:r>
          </w:p>
          <w:p w14:paraId="74B67C7B" w14:textId="30813201" w:rsidR="00803C3F" w:rsidRDefault="00803C3F" w:rsidP="00772607">
            <w:pPr>
              <w:rPr>
                <w:lang w:val="en-IN"/>
              </w:rPr>
            </w:pPr>
            <w:r>
              <w:rPr>
                <w:lang w:val="en-IN"/>
              </w:rPr>
              <w:t>Score: 71.00%</w:t>
            </w:r>
          </w:p>
          <w:p w14:paraId="495DE03B" w14:textId="55C153BE" w:rsidR="00772607" w:rsidRDefault="00772607" w:rsidP="00772607">
            <w:pPr>
              <w:rPr>
                <w:i/>
                <w:iCs/>
                <w:lang w:val="en-IN"/>
              </w:rPr>
            </w:pPr>
            <w:r>
              <w:rPr>
                <w:i/>
                <w:iCs/>
                <w:lang w:val="en-IN"/>
              </w:rPr>
              <w:t>July 2015 – May 2017</w:t>
            </w:r>
          </w:p>
          <w:p w14:paraId="029CE44D" w14:textId="77777777" w:rsidR="00772607" w:rsidRDefault="00772607" w:rsidP="00772607">
            <w:pPr>
              <w:rPr>
                <w:lang w:val="en-IN"/>
              </w:rPr>
            </w:pPr>
          </w:p>
          <w:p w14:paraId="249A6B04" w14:textId="77777777" w:rsidR="00CF2263" w:rsidRDefault="00CF2263" w:rsidP="00CF2263">
            <w:pPr>
              <w:pStyle w:val="Heading4"/>
              <w:rPr>
                <w:lang w:val="en-IN"/>
              </w:rPr>
            </w:pPr>
            <w:r>
              <w:rPr>
                <w:lang w:val="en-IN"/>
              </w:rPr>
              <w:t>Board of High School and Intermediate Education, Uttar Pradesh</w:t>
            </w:r>
          </w:p>
          <w:p w14:paraId="0195DEA5" w14:textId="013B5150" w:rsidR="00803C3F" w:rsidRDefault="00CF2263" w:rsidP="00803C3F">
            <w:pPr>
              <w:rPr>
                <w:lang w:val="en-IN"/>
              </w:rPr>
            </w:pPr>
            <w:r>
              <w:rPr>
                <w:lang w:val="en-IN"/>
              </w:rPr>
              <w:t>High School</w:t>
            </w:r>
          </w:p>
          <w:p w14:paraId="504B1547" w14:textId="67682A46" w:rsidR="00803C3F" w:rsidRDefault="00803C3F" w:rsidP="00803C3F">
            <w:pPr>
              <w:rPr>
                <w:lang w:val="en-IN"/>
              </w:rPr>
            </w:pPr>
            <w:r>
              <w:rPr>
                <w:lang w:val="en-IN"/>
              </w:rPr>
              <w:t>Score: 72.80%</w:t>
            </w:r>
          </w:p>
          <w:p w14:paraId="7F24F974" w14:textId="17D2806F" w:rsidR="004D3011" w:rsidRPr="00803C3F" w:rsidRDefault="00CF2263" w:rsidP="00803C3F">
            <w:pPr>
              <w:rPr>
                <w:i/>
                <w:iCs/>
                <w:lang w:val="en-IN"/>
              </w:rPr>
            </w:pPr>
            <w:r>
              <w:rPr>
                <w:i/>
                <w:iCs/>
                <w:lang w:val="en-IN"/>
              </w:rPr>
              <w:t>July 2014 – May 2015</w:t>
            </w:r>
          </w:p>
          <w:sdt>
            <w:sdtPr>
              <w:id w:val="1669594239"/>
              <w:placeholder>
                <w:docPart w:val="0E38CACB0AE94D1BB488C4CA8DE116FE"/>
              </w:placeholder>
              <w:temporary/>
              <w:showingPlcHdr/>
              <w15:appearance w15:val="hidden"/>
            </w:sdtPr>
            <w:sdtContent>
              <w:p w14:paraId="4882D56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3234D5" w14:textId="6FE1AC16" w:rsidR="00036450" w:rsidRDefault="00803C3F" w:rsidP="00803C3F">
            <w:pPr>
              <w:pStyle w:val="ListParagraph"/>
              <w:numPr>
                <w:ilvl w:val="0"/>
                <w:numId w:val="2"/>
              </w:numPr>
            </w:pPr>
            <w:r>
              <w:t xml:space="preserve">Team </w:t>
            </w:r>
            <w:r w:rsidR="0092300C">
              <w:t>Collaboration, Team Building, Team Reporting</w:t>
            </w:r>
          </w:p>
          <w:p w14:paraId="1D837554" w14:textId="453ED291" w:rsidR="00803C3F" w:rsidRDefault="00803C3F" w:rsidP="00803C3F">
            <w:pPr>
              <w:pStyle w:val="ListParagraph"/>
              <w:numPr>
                <w:ilvl w:val="0"/>
                <w:numId w:val="2"/>
              </w:numPr>
            </w:pPr>
            <w:r>
              <w:t>Decision Making</w:t>
            </w:r>
          </w:p>
          <w:p w14:paraId="39DFD254" w14:textId="65B355F7" w:rsidR="00803C3F" w:rsidRDefault="00803C3F" w:rsidP="00803C3F">
            <w:pPr>
              <w:pStyle w:val="ListParagraph"/>
              <w:numPr>
                <w:ilvl w:val="0"/>
                <w:numId w:val="2"/>
              </w:numPr>
            </w:pPr>
            <w:r>
              <w:t>Problem Solving</w:t>
            </w:r>
            <w:r w:rsidR="0092300C">
              <w:t>, Problem Understanding</w:t>
            </w:r>
          </w:p>
          <w:p w14:paraId="3913E25E" w14:textId="23F8782D" w:rsidR="00803C3F" w:rsidRDefault="00803C3F" w:rsidP="00803C3F">
            <w:pPr>
              <w:pStyle w:val="ListParagraph"/>
              <w:numPr>
                <w:ilvl w:val="0"/>
                <w:numId w:val="2"/>
              </w:numPr>
            </w:pPr>
            <w:r>
              <w:t>Keen Lerner</w:t>
            </w:r>
            <w:r w:rsidR="0092300C">
              <w:t>, Proactive Learner</w:t>
            </w:r>
          </w:p>
          <w:p w14:paraId="5E416014" w14:textId="0838B012" w:rsidR="00803C3F" w:rsidRPr="00803C3F" w:rsidRDefault="0092300C" w:rsidP="00803C3F">
            <w:pPr>
              <w:pStyle w:val="ListParagraph"/>
              <w:numPr>
                <w:ilvl w:val="0"/>
                <w:numId w:val="2"/>
              </w:numPr>
            </w:pPr>
            <w:r>
              <w:t>Multi-Tasking</w:t>
            </w:r>
          </w:p>
        </w:tc>
      </w:tr>
      <w:tr w:rsidR="00772607" w14:paraId="7EA69D6C" w14:textId="77777777" w:rsidTr="001B2ABD">
        <w:tc>
          <w:tcPr>
            <w:tcW w:w="3600" w:type="dxa"/>
          </w:tcPr>
          <w:p w14:paraId="4329EFB8" w14:textId="77777777" w:rsidR="00772607" w:rsidRDefault="00772607" w:rsidP="00036450">
            <w:pPr>
              <w:pStyle w:val="Heading3"/>
            </w:pPr>
          </w:p>
        </w:tc>
        <w:tc>
          <w:tcPr>
            <w:tcW w:w="720" w:type="dxa"/>
          </w:tcPr>
          <w:p w14:paraId="3ADE2E73" w14:textId="77777777" w:rsidR="00772607" w:rsidRDefault="00772607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8A8CBFD" w14:textId="77777777" w:rsidR="00772607" w:rsidRDefault="00772607" w:rsidP="00036450">
            <w:pPr>
              <w:pStyle w:val="Heading2"/>
            </w:pPr>
          </w:p>
        </w:tc>
      </w:tr>
    </w:tbl>
    <w:p w14:paraId="2F0674F0" w14:textId="77777777" w:rsidR="00B40B5E" w:rsidRDefault="00B40B5E" w:rsidP="000C45FF">
      <w:pPr>
        <w:tabs>
          <w:tab w:val="left" w:pos="990"/>
        </w:tabs>
      </w:pPr>
    </w:p>
    <w:sectPr w:rsidR="00B40B5E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085E3" w14:textId="77777777" w:rsidR="002C055E" w:rsidRDefault="002C055E" w:rsidP="000C45FF">
      <w:r>
        <w:separator/>
      </w:r>
    </w:p>
  </w:endnote>
  <w:endnote w:type="continuationSeparator" w:id="0">
    <w:p w14:paraId="37A338B4" w14:textId="77777777" w:rsidR="002C055E" w:rsidRDefault="002C055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EA943" w14:textId="77777777" w:rsidR="002C055E" w:rsidRDefault="002C055E" w:rsidP="000C45FF">
      <w:r>
        <w:separator/>
      </w:r>
    </w:p>
  </w:footnote>
  <w:footnote w:type="continuationSeparator" w:id="0">
    <w:p w14:paraId="40A79988" w14:textId="77777777" w:rsidR="002C055E" w:rsidRDefault="002C055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9CAC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6593F3" wp14:editId="5EE988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365F"/>
    <w:multiLevelType w:val="hybridMultilevel"/>
    <w:tmpl w:val="3D463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13390"/>
    <w:multiLevelType w:val="hybridMultilevel"/>
    <w:tmpl w:val="5E9C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45638">
    <w:abstractNumId w:val="1"/>
  </w:num>
  <w:num w:numId="2" w16cid:durableId="90750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6"/>
    <w:rsid w:val="00020058"/>
    <w:rsid w:val="00036450"/>
    <w:rsid w:val="00094499"/>
    <w:rsid w:val="000C45FF"/>
    <w:rsid w:val="000D4A8C"/>
    <w:rsid w:val="000E2A08"/>
    <w:rsid w:val="000E3FD1"/>
    <w:rsid w:val="00112054"/>
    <w:rsid w:val="001317D8"/>
    <w:rsid w:val="00137401"/>
    <w:rsid w:val="001525E1"/>
    <w:rsid w:val="00180329"/>
    <w:rsid w:val="0019001F"/>
    <w:rsid w:val="001A74A5"/>
    <w:rsid w:val="001B2ABD"/>
    <w:rsid w:val="001E0391"/>
    <w:rsid w:val="001E1759"/>
    <w:rsid w:val="001F1ECC"/>
    <w:rsid w:val="00223E92"/>
    <w:rsid w:val="002400EB"/>
    <w:rsid w:val="00250894"/>
    <w:rsid w:val="00256CF7"/>
    <w:rsid w:val="00281FD5"/>
    <w:rsid w:val="002C055E"/>
    <w:rsid w:val="002F5C82"/>
    <w:rsid w:val="0030481B"/>
    <w:rsid w:val="003156FC"/>
    <w:rsid w:val="003254B5"/>
    <w:rsid w:val="0037121F"/>
    <w:rsid w:val="003910D8"/>
    <w:rsid w:val="003A6B7D"/>
    <w:rsid w:val="003B06CA"/>
    <w:rsid w:val="004071FC"/>
    <w:rsid w:val="00412847"/>
    <w:rsid w:val="004166A3"/>
    <w:rsid w:val="00445947"/>
    <w:rsid w:val="004813B3"/>
    <w:rsid w:val="00496591"/>
    <w:rsid w:val="004C63E4"/>
    <w:rsid w:val="004D3011"/>
    <w:rsid w:val="00503C0D"/>
    <w:rsid w:val="00520082"/>
    <w:rsid w:val="005262AC"/>
    <w:rsid w:val="005E39D5"/>
    <w:rsid w:val="00600670"/>
    <w:rsid w:val="0062123A"/>
    <w:rsid w:val="00646E75"/>
    <w:rsid w:val="00664DFC"/>
    <w:rsid w:val="006771D0"/>
    <w:rsid w:val="00715FCB"/>
    <w:rsid w:val="00743101"/>
    <w:rsid w:val="00764C9F"/>
    <w:rsid w:val="00772607"/>
    <w:rsid w:val="007775E1"/>
    <w:rsid w:val="007867A0"/>
    <w:rsid w:val="007927F5"/>
    <w:rsid w:val="007C3896"/>
    <w:rsid w:val="007F384E"/>
    <w:rsid w:val="00802CA0"/>
    <w:rsid w:val="00803C3F"/>
    <w:rsid w:val="0086517A"/>
    <w:rsid w:val="00895B6B"/>
    <w:rsid w:val="00902C17"/>
    <w:rsid w:val="00916BB2"/>
    <w:rsid w:val="0092300C"/>
    <w:rsid w:val="009260CD"/>
    <w:rsid w:val="00940A66"/>
    <w:rsid w:val="00952C25"/>
    <w:rsid w:val="00A163A6"/>
    <w:rsid w:val="00A2118D"/>
    <w:rsid w:val="00AB38CC"/>
    <w:rsid w:val="00AC32B6"/>
    <w:rsid w:val="00AC7A43"/>
    <w:rsid w:val="00AD0A50"/>
    <w:rsid w:val="00AD76E2"/>
    <w:rsid w:val="00B20152"/>
    <w:rsid w:val="00B359E4"/>
    <w:rsid w:val="00B40B5E"/>
    <w:rsid w:val="00B57D98"/>
    <w:rsid w:val="00B66DEC"/>
    <w:rsid w:val="00B70850"/>
    <w:rsid w:val="00BC0EB9"/>
    <w:rsid w:val="00BF7B8B"/>
    <w:rsid w:val="00C0280D"/>
    <w:rsid w:val="00C066B6"/>
    <w:rsid w:val="00C37BA1"/>
    <w:rsid w:val="00C4674C"/>
    <w:rsid w:val="00C506CF"/>
    <w:rsid w:val="00C72BED"/>
    <w:rsid w:val="00C9578B"/>
    <w:rsid w:val="00CB0055"/>
    <w:rsid w:val="00CF2263"/>
    <w:rsid w:val="00D2522B"/>
    <w:rsid w:val="00D422DE"/>
    <w:rsid w:val="00D5459D"/>
    <w:rsid w:val="00DA1F4D"/>
    <w:rsid w:val="00DD172A"/>
    <w:rsid w:val="00E25A26"/>
    <w:rsid w:val="00E4381A"/>
    <w:rsid w:val="00E55CB2"/>
    <w:rsid w:val="00E55D74"/>
    <w:rsid w:val="00F5648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9789A"/>
  <w14:defaultImageDpi w14:val="32767"/>
  <w15:chartTrackingRefBased/>
  <w15:docId w15:val="{8403CA05-FE62-43D5-9118-571FA18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03C3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0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turvedi.shivi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\AppData\Local\Microsoft\Office\16.0\DTS\en-IN%7b794C727E-C3E6-4B07-A103-8B219630C145%7d\%7bC1E9DE6D-D23C-4B1C-9FB9-A9681D941D2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435472284D41A5BF708226F1F0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5D03-8555-4ED3-B600-AF394EFF0024}"/>
      </w:docPartPr>
      <w:docPartBody>
        <w:p w:rsidR="001C0982" w:rsidRDefault="00000000">
          <w:pPr>
            <w:pStyle w:val="2C435472284D41A5BF708226F1F0E4B6"/>
          </w:pPr>
          <w:r w:rsidRPr="00CB0055">
            <w:t>Contact</w:t>
          </w:r>
        </w:p>
      </w:docPartBody>
    </w:docPart>
    <w:docPart>
      <w:docPartPr>
        <w:name w:val="324B49B321EB48D4BADBD57B7FB32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7F8DB-44BB-47FB-8C54-578B2BD5B699}"/>
      </w:docPartPr>
      <w:docPartBody>
        <w:p w:rsidR="001C0982" w:rsidRDefault="00000000">
          <w:pPr>
            <w:pStyle w:val="324B49B321EB48D4BADBD57B7FB321D8"/>
          </w:pPr>
          <w:r w:rsidRPr="004D3011">
            <w:t>PHONE:</w:t>
          </w:r>
        </w:p>
      </w:docPartBody>
    </w:docPart>
    <w:docPart>
      <w:docPartPr>
        <w:name w:val="6628801FC3C641149CFE5FE9B927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231B-4658-4DBA-AB9A-2043CA610110}"/>
      </w:docPartPr>
      <w:docPartBody>
        <w:p w:rsidR="001C0982" w:rsidRDefault="00000000">
          <w:pPr>
            <w:pStyle w:val="6628801FC3C641149CFE5FE9B927DCFB"/>
          </w:pPr>
          <w:r w:rsidRPr="004D3011">
            <w:t>EMAIL:</w:t>
          </w:r>
        </w:p>
      </w:docPartBody>
    </w:docPart>
    <w:docPart>
      <w:docPartPr>
        <w:name w:val="61348C82D6404BF3A02F182B13ACD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05A8-44F1-41DB-B5FF-19AE032FF121}"/>
      </w:docPartPr>
      <w:docPartBody>
        <w:p w:rsidR="001C0982" w:rsidRDefault="00000000">
          <w:pPr>
            <w:pStyle w:val="61348C82D6404BF3A02F182B13ACDEF3"/>
          </w:pPr>
          <w:r w:rsidRPr="00CB0055">
            <w:t>Hobbies</w:t>
          </w:r>
        </w:p>
      </w:docPartBody>
    </w:docPart>
    <w:docPart>
      <w:docPartPr>
        <w:name w:val="3DA6B233B7C340BAAF0419D85C244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6E8A-44B4-4331-8E58-F5554BCFA954}"/>
      </w:docPartPr>
      <w:docPartBody>
        <w:p w:rsidR="001C0982" w:rsidRDefault="00000000">
          <w:pPr>
            <w:pStyle w:val="3DA6B233B7C340BAAF0419D85C244311"/>
          </w:pPr>
          <w:r w:rsidRPr="00036450">
            <w:t>EDUCATION</w:t>
          </w:r>
        </w:p>
      </w:docPartBody>
    </w:docPart>
    <w:docPart>
      <w:docPartPr>
        <w:name w:val="0E38CACB0AE94D1BB488C4CA8DE11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C6BB6-FE8A-41AB-AF89-AF191FCC2DD7}"/>
      </w:docPartPr>
      <w:docPartBody>
        <w:p w:rsidR="001C0982" w:rsidRDefault="00000000">
          <w:pPr>
            <w:pStyle w:val="0E38CACB0AE94D1BB488C4CA8DE116F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EB"/>
    <w:rsid w:val="001C0982"/>
    <w:rsid w:val="003F53A7"/>
    <w:rsid w:val="00404D9F"/>
    <w:rsid w:val="004671D7"/>
    <w:rsid w:val="00503C0D"/>
    <w:rsid w:val="005A1CEE"/>
    <w:rsid w:val="007F384E"/>
    <w:rsid w:val="00AC32B6"/>
    <w:rsid w:val="00AC7A43"/>
    <w:rsid w:val="00C76318"/>
    <w:rsid w:val="00C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35472284D41A5BF708226F1F0E4B6">
    <w:name w:val="2C435472284D41A5BF708226F1F0E4B6"/>
  </w:style>
  <w:style w:type="paragraph" w:customStyle="1" w:styleId="324B49B321EB48D4BADBD57B7FB321D8">
    <w:name w:val="324B49B321EB48D4BADBD57B7FB321D8"/>
  </w:style>
  <w:style w:type="paragraph" w:customStyle="1" w:styleId="6628801FC3C641149CFE5FE9B927DCFB">
    <w:name w:val="6628801FC3C641149CFE5FE9B927DC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1348C82D6404BF3A02F182B13ACDEF3">
    <w:name w:val="61348C82D6404BF3A02F182B13ACDEF3"/>
  </w:style>
  <w:style w:type="paragraph" w:customStyle="1" w:styleId="3DA6B233B7C340BAAF0419D85C244311">
    <w:name w:val="3DA6B233B7C340BAAF0419D85C24431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0E38CACB0AE94D1BB488C4CA8DE116FE">
    <w:name w:val="0E38CACB0AE94D1BB488C4CA8DE116FE"/>
  </w:style>
  <w:style w:type="paragraph" w:customStyle="1" w:styleId="06DFF9C8434E407AA6BEB5523CEDBBF2">
    <w:name w:val="06DFF9C8434E407AA6BEB5523CEDBBF2"/>
    <w:rsid w:val="0040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{C1E9DE6D-D23C-4B1C-9FB9-A9681D941D2F}tf00546271_win32</Template>
  <TotalTime>50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25</cp:revision>
  <cp:lastPrinted>2024-07-10T05:06:00Z</cp:lastPrinted>
  <dcterms:created xsi:type="dcterms:W3CDTF">2024-07-10T04:22:00Z</dcterms:created>
  <dcterms:modified xsi:type="dcterms:W3CDTF">2024-07-11T07:30:00Z</dcterms:modified>
</cp:coreProperties>
</file>